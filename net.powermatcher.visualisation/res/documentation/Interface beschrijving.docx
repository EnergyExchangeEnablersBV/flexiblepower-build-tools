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4E6" w:rsidRPr="00352635" w:rsidRDefault="00666760" w:rsidP="00666760">
      <w:pPr>
        <w:pStyle w:val="Heading1"/>
        <w:rPr>
          <w:rFonts w:ascii="Times New Roman" w:hAnsi="Times New Roman" w:cs="Times New Roman"/>
          <w:b/>
        </w:rPr>
      </w:pPr>
      <w:r w:rsidRPr="00352635">
        <w:rPr>
          <w:rFonts w:ascii="Times New Roman" w:hAnsi="Times New Roman" w:cs="Times New Roman"/>
          <w:b/>
          <w:color w:val="auto"/>
        </w:rPr>
        <w:t>Interface beschrijving</w:t>
      </w:r>
    </w:p>
    <w:p w:rsidR="00666760" w:rsidRPr="00352635" w:rsidRDefault="00666760" w:rsidP="00666760">
      <w:pPr>
        <w:rPr>
          <w:rFonts w:ascii="Times New Roman" w:hAnsi="Times New Roman" w:cs="Times New Roman"/>
        </w:rPr>
      </w:pPr>
      <w:r w:rsidRPr="00352635">
        <w:rPr>
          <w:rFonts w:ascii="Times New Roman" w:hAnsi="Times New Roman" w:cs="Times New Roman"/>
        </w:rPr>
        <w:t xml:space="preserve">Om de data op te slaan in een database of te exporteren naar een XML bestand zetten we deze eerst om naar </w:t>
      </w:r>
      <w:r w:rsidRPr="00352635">
        <w:rPr>
          <w:rFonts w:ascii="Times New Roman" w:hAnsi="Times New Roman" w:cs="Times New Roman"/>
          <w:b/>
        </w:rPr>
        <w:t>json</w:t>
      </w:r>
      <w:r w:rsidRPr="00352635">
        <w:rPr>
          <w:rFonts w:ascii="Times New Roman" w:hAnsi="Times New Roman" w:cs="Times New Roman"/>
        </w:rPr>
        <w:t xml:space="preserve"> objecten.</w:t>
      </w:r>
      <w:r w:rsidR="0006767A" w:rsidRPr="00352635">
        <w:rPr>
          <w:rFonts w:ascii="Times New Roman" w:hAnsi="Times New Roman" w:cs="Times New Roman"/>
        </w:rPr>
        <w:t xml:space="preserve"> Hiervoor hebben wij twee functies gemaakt die beide use-cases afhandelen.</w:t>
      </w:r>
    </w:p>
    <w:p w:rsidR="00A5225D" w:rsidRPr="00352635" w:rsidRDefault="00A5225D" w:rsidP="00666760">
      <w:pPr>
        <w:rPr>
          <w:rFonts w:ascii="Times New Roman" w:hAnsi="Times New Roman" w:cs="Times New Roman"/>
        </w:rPr>
      </w:pPr>
    </w:p>
    <w:p w:rsidR="00A5225D" w:rsidRPr="00352635" w:rsidRDefault="00A5225D" w:rsidP="00666760">
      <w:pPr>
        <w:rPr>
          <w:rFonts w:ascii="Times New Roman" w:hAnsi="Times New Roman" w:cs="Times New Roman"/>
          <w:b/>
        </w:rPr>
      </w:pPr>
    </w:p>
    <w:p w:rsidR="0006767A" w:rsidRPr="00352635" w:rsidRDefault="00A5225D" w:rsidP="00666760">
      <w:pPr>
        <w:rPr>
          <w:rFonts w:ascii="Times New Roman" w:hAnsi="Times New Roman" w:cs="Times New Roman"/>
          <w:b/>
        </w:rPr>
      </w:pPr>
      <w:r w:rsidRPr="00352635">
        <w:rPr>
          <w:rFonts w:ascii="Times New Roman" w:hAnsi="Times New Roman" w:cs="Times New Roman"/>
          <w:b/>
        </w:rPr>
        <w:t>De database</w:t>
      </w:r>
    </w:p>
    <w:p w:rsidR="0006767A" w:rsidRPr="00352635" w:rsidRDefault="0006767A" w:rsidP="00666760">
      <w:pPr>
        <w:rPr>
          <w:rFonts w:ascii="Times New Roman" w:hAnsi="Times New Roman" w:cs="Times New Roman"/>
        </w:rPr>
      </w:pPr>
      <w:r w:rsidRPr="00352635">
        <w:rPr>
          <w:rFonts w:ascii="Times New Roman" w:hAnsi="Times New Roman" w:cs="Times New Roman"/>
        </w:rPr>
        <w:t>Voor de database is het belangrijk dat we alle gegevens van de objecten omzetten naar json objecten waarna we deze vervolgens opslaan in een database.</w:t>
      </w:r>
    </w:p>
    <w:p w:rsidR="004D2A73" w:rsidRPr="00352635" w:rsidRDefault="004D2A73" w:rsidP="00666760">
      <w:pPr>
        <w:rPr>
          <w:rFonts w:ascii="Times New Roman" w:hAnsi="Times New Roman" w:cs="Times New Roman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4D2A73" w:rsidRPr="00352635" w:rsidTr="00A52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75" w:type="dxa"/>
          </w:tcPr>
          <w:p w:rsidR="004D2A73" w:rsidRPr="00352635" w:rsidRDefault="004D2A73" w:rsidP="006667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2635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</w:tc>
        <w:tc>
          <w:tcPr>
            <w:tcW w:w="5575" w:type="dxa"/>
          </w:tcPr>
          <w:p w:rsidR="004D2A73" w:rsidRPr="00352635" w:rsidRDefault="004D2A73" w:rsidP="006667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2635">
              <w:rPr>
                <w:rFonts w:ascii="Times New Roman" w:hAnsi="Times New Roman" w:cs="Times New Roman"/>
                <w:sz w:val="20"/>
                <w:szCs w:val="20"/>
              </w:rPr>
              <w:t>Toelichting</w:t>
            </w:r>
          </w:p>
        </w:tc>
      </w:tr>
      <w:tr w:rsidR="004D2A73" w:rsidRPr="00352635" w:rsidTr="00A52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4D2A73" w:rsidRPr="00352635" w:rsidRDefault="004D2A73" w:rsidP="006667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2635">
              <w:rPr>
                <w:rFonts w:ascii="Times New Roman" w:hAnsi="Times New Roman" w:cs="Times New Roman"/>
                <w:sz w:val="20"/>
                <w:szCs w:val="20"/>
              </w:rPr>
              <w:t>selected:agentList[a].selected</w:t>
            </w:r>
          </w:p>
        </w:tc>
        <w:tc>
          <w:tcPr>
            <w:tcW w:w="5575" w:type="dxa"/>
          </w:tcPr>
          <w:p w:rsidR="004D2A73" w:rsidRPr="00352635" w:rsidRDefault="004D2A73" w:rsidP="0066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2635">
              <w:rPr>
                <w:rFonts w:ascii="Times New Roman" w:hAnsi="Times New Roman" w:cs="Times New Roman"/>
                <w:sz w:val="20"/>
                <w:szCs w:val="20"/>
              </w:rPr>
              <w:t>De agent</w:t>
            </w:r>
          </w:p>
        </w:tc>
      </w:tr>
      <w:tr w:rsidR="004D2A73" w:rsidRPr="00352635" w:rsidTr="00A5225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4D2A73" w:rsidRPr="00352635" w:rsidRDefault="004D2A73" w:rsidP="006667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2635">
              <w:rPr>
                <w:rFonts w:ascii="Times New Roman" w:hAnsi="Times New Roman" w:cs="Times New Roman"/>
                <w:sz w:val="20"/>
                <w:szCs w:val="20"/>
              </w:rPr>
              <w:t>mouse:agentList[a].mouse</w:t>
            </w:r>
          </w:p>
        </w:tc>
        <w:tc>
          <w:tcPr>
            <w:tcW w:w="5575" w:type="dxa"/>
          </w:tcPr>
          <w:p w:rsidR="004D2A73" w:rsidRPr="00352635" w:rsidRDefault="00A5225D" w:rsidP="00A5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2635">
              <w:rPr>
                <w:rFonts w:ascii="Times New Roman" w:hAnsi="Times New Roman" w:cs="Times New Roman"/>
                <w:sz w:val="20"/>
                <w:szCs w:val="20"/>
              </w:rPr>
              <w:t>Of de muis boven de agent is</w:t>
            </w:r>
          </w:p>
        </w:tc>
      </w:tr>
      <w:tr w:rsidR="004D2A73" w:rsidRPr="00352635" w:rsidTr="00A52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4D2A73" w:rsidRPr="00352635" w:rsidRDefault="004D2A73" w:rsidP="004D2A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2635">
              <w:rPr>
                <w:rFonts w:ascii="Times New Roman" w:hAnsi="Times New Roman" w:cs="Times New Roman"/>
                <w:sz w:val="20"/>
                <w:szCs w:val="20"/>
              </w:rPr>
              <w:t>x:agentList[a].x</w:t>
            </w:r>
          </w:p>
        </w:tc>
        <w:tc>
          <w:tcPr>
            <w:tcW w:w="5575" w:type="dxa"/>
          </w:tcPr>
          <w:p w:rsidR="004D2A73" w:rsidRPr="00352635" w:rsidRDefault="00A5225D" w:rsidP="00A52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2635">
              <w:rPr>
                <w:rFonts w:ascii="Times New Roman" w:hAnsi="Times New Roman" w:cs="Times New Roman"/>
                <w:sz w:val="20"/>
                <w:szCs w:val="20"/>
              </w:rPr>
              <w:t>X positie van de agent</w:t>
            </w:r>
          </w:p>
        </w:tc>
      </w:tr>
      <w:tr w:rsidR="004D2A73" w:rsidRPr="00352635" w:rsidTr="00A5225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4D2A73" w:rsidRPr="00352635" w:rsidRDefault="004D2A73" w:rsidP="006667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2635">
              <w:rPr>
                <w:rFonts w:ascii="Times New Roman" w:hAnsi="Times New Roman" w:cs="Times New Roman"/>
                <w:sz w:val="20"/>
                <w:szCs w:val="20"/>
              </w:rPr>
              <w:t>y:agentList[a].y</w:t>
            </w:r>
          </w:p>
        </w:tc>
        <w:tc>
          <w:tcPr>
            <w:tcW w:w="5575" w:type="dxa"/>
          </w:tcPr>
          <w:p w:rsidR="004D2A73" w:rsidRPr="00352635" w:rsidRDefault="00A5225D" w:rsidP="0066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2635">
              <w:rPr>
                <w:rFonts w:ascii="Times New Roman" w:hAnsi="Times New Roman" w:cs="Times New Roman"/>
                <w:sz w:val="20"/>
                <w:szCs w:val="20"/>
              </w:rPr>
              <w:t>Y positie van de agent</w:t>
            </w:r>
          </w:p>
        </w:tc>
      </w:tr>
      <w:tr w:rsidR="004D2A73" w:rsidRPr="00352635" w:rsidTr="00A52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4D2A73" w:rsidRPr="00352635" w:rsidRDefault="004D2A73" w:rsidP="006667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2635">
              <w:rPr>
                <w:rFonts w:ascii="Times New Roman" w:hAnsi="Times New Roman" w:cs="Times New Roman"/>
                <w:sz w:val="20"/>
                <w:szCs w:val="20"/>
              </w:rPr>
              <w:t>mx:agentList[a].mx</w:t>
            </w:r>
          </w:p>
        </w:tc>
        <w:tc>
          <w:tcPr>
            <w:tcW w:w="5575" w:type="dxa"/>
          </w:tcPr>
          <w:p w:rsidR="004D2A73" w:rsidRPr="00352635" w:rsidRDefault="00A5225D" w:rsidP="00A52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2635">
              <w:rPr>
                <w:rFonts w:ascii="Times New Roman" w:hAnsi="Times New Roman" w:cs="Times New Roman"/>
                <w:sz w:val="20"/>
                <w:szCs w:val="20"/>
              </w:rPr>
              <w:t>De relatieve x positie van de muis tov de agent</w:t>
            </w:r>
          </w:p>
        </w:tc>
      </w:tr>
      <w:tr w:rsidR="004D2A73" w:rsidRPr="00352635" w:rsidTr="00A5225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4D2A73" w:rsidRPr="00352635" w:rsidRDefault="004D2A73" w:rsidP="006667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2635">
              <w:rPr>
                <w:rFonts w:ascii="Times New Roman" w:hAnsi="Times New Roman" w:cs="Times New Roman"/>
                <w:sz w:val="20"/>
                <w:szCs w:val="20"/>
              </w:rPr>
              <w:t>my:agentList[a].my</w:t>
            </w:r>
          </w:p>
        </w:tc>
        <w:tc>
          <w:tcPr>
            <w:tcW w:w="5575" w:type="dxa"/>
          </w:tcPr>
          <w:p w:rsidR="004D2A73" w:rsidRPr="00352635" w:rsidRDefault="00A5225D" w:rsidP="00A5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2635">
              <w:rPr>
                <w:rFonts w:ascii="Times New Roman" w:hAnsi="Times New Roman" w:cs="Times New Roman"/>
                <w:sz w:val="20"/>
                <w:szCs w:val="20"/>
              </w:rPr>
              <w:t>De relatieve y positie van de muis tov de agent</w:t>
            </w:r>
          </w:p>
        </w:tc>
      </w:tr>
      <w:tr w:rsidR="004D2A73" w:rsidRPr="00352635" w:rsidTr="00A52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4D2A73" w:rsidRPr="00352635" w:rsidRDefault="004D2A73" w:rsidP="006667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2635">
              <w:rPr>
                <w:rFonts w:ascii="Times New Roman" w:hAnsi="Times New Roman" w:cs="Times New Roman"/>
                <w:sz w:val="20"/>
                <w:szCs w:val="20"/>
              </w:rPr>
              <w:t>childBlocks:agentList[a].childBlocks</w:t>
            </w:r>
          </w:p>
        </w:tc>
        <w:tc>
          <w:tcPr>
            <w:tcW w:w="5575" w:type="dxa"/>
          </w:tcPr>
          <w:p w:rsidR="004D2A73" w:rsidRPr="00352635" w:rsidRDefault="00A5225D" w:rsidP="0066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2635">
              <w:rPr>
                <w:rFonts w:ascii="Times New Roman" w:hAnsi="Times New Roman" w:cs="Times New Roman"/>
                <w:sz w:val="20"/>
                <w:szCs w:val="20"/>
              </w:rPr>
              <w:t>De kinderen van de agent</w:t>
            </w:r>
          </w:p>
        </w:tc>
      </w:tr>
      <w:tr w:rsidR="004D2A73" w:rsidRPr="00352635" w:rsidTr="00A5225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4D2A73" w:rsidRPr="00352635" w:rsidRDefault="004D2A73" w:rsidP="004D2A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2635">
              <w:rPr>
                <w:rFonts w:ascii="Times New Roman" w:hAnsi="Times New Roman" w:cs="Times New Roman"/>
                <w:sz w:val="20"/>
                <w:szCs w:val="20"/>
              </w:rPr>
              <w:t>kind:agentList[a].kind</w:t>
            </w:r>
          </w:p>
        </w:tc>
        <w:tc>
          <w:tcPr>
            <w:tcW w:w="5575" w:type="dxa"/>
          </w:tcPr>
          <w:p w:rsidR="004D2A73" w:rsidRPr="00352635" w:rsidRDefault="00A5225D" w:rsidP="0066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2635">
              <w:rPr>
                <w:rFonts w:ascii="Times New Roman" w:hAnsi="Times New Roman" w:cs="Times New Roman"/>
                <w:sz w:val="20"/>
                <w:szCs w:val="20"/>
              </w:rPr>
              <w:t>De ‘kind’ van de agent</w:t>
            </w:r>
          </w:p>
        </w:tc>
      </w:tr>
      <w:tr w:rsidR="004D2A73" w:rsidRPr="00352635" w:rsidTr="00A52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4D2A73" w:rsidRPr="00352635" w:rsidRDefault="004D2A73" w:rsidP="004D2A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2635">
              <w:rPr>
                <w:rFonts w:ascii="Times New Roman" w:hAnsi="Times New Roman" w:cs="Times New Roman"/>
                <w:sz w:val="20"/>
                <w:szCs w:val="20"/>
              </w:rPr>
              <w:t>name:agentList[a].name</w:t>
            </w:r>
            <w:r w:rsidRPr="00352635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5575" w:type="dxa"/>
          </w:tcPr>
          <w:p w:rsidR="004D2A73" w:rsidRPr="00352635" w:rsidRDefault="00A5225D" w:rsidP="0066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2635">
              <w:rPr>
                <w:rFonts w:ascii="Times New Roman" w:hAnsi="Times New Roman" w:cs="Times New Roman"/>
                <w:sz w:val="20"/>
                <w:szCs w:val="20"/>
              </w:rPr>
              <w:t>De ‘name’ van de agent</w:t>
            </w:r>
          </w:p>
        </w:tc>
      </w:tr>
      <w:tr w:rsidR="004D2A73" w:rsidRPr="00352635" w:rsidTr="00A5225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4D2A73" w:rsidRPr="00352635" w:rsidRDefault="004D2A73" w:rsidP="004D2A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2635">
              <w:rPr>
                <w:rFonts w:ascii="Times New Roman" w:hAnsi="Times New Roman" w:cs="Times New Roman"/>
                <w:sz w:val="20"/>
                <w:szCs w:val="20"/>
              </w:rPr>
              <w:t>clss:agentList[a].clss</w:t>
            </w:r>
          </w:p>
        </w:tc>
        <w:tc>
          <w:tcPr>
            <w:tcW w:w="5575" w:type="dxa"/>
          </w:tcPr>
          <w:p w:rsidR="004D2A73" w:rsidRPr="00352635" w:rsidRDefault="00A5225D" w:rsidP="0066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2635">
              <w:rPr>
                <w:rFonts w:ascii="Times New Roman" w:hAnsi="Times New Roman" w:cs="Times New Roman"/>
                <w:sz w:val="20"/>
                <w:szCs w:val="20"/>
              </w:rPr>
              <w:t>De ‘clss’ van de agent</w:t>
            </w:r>
          </w:p>
        </w:tc>
      </w:tr>
      <w:tr w:rsidR="004D2A73" w:rsidRPr="00352635" w:rsidTr="00A52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4D2A73" w:rsidRPr="00352635" w:rsidRDefault="004D2A73" w:rsidP="004D2A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2635">
              <w:rPr>
                <w:rFonts w:ascii="Times New Roman" w:hAnsi="Times New Roman" w:cs="Times New Roman"/>
                <w:sz w:val="20"/>
                <w:szCs w:val="20"/>
              </w:rPr>
              <w:t>clssName:agentList[a].clssName</w:t>
            </w:r>
          </w:p>
        </w:tc>
        <w:tc>
          <w:tcPr>
            <w:tcW w:w="5575" w:type="dxa"/>
          </w:tcPr>
          <w:p w:rsidR="004D2A73" w:rsidRPr="00352635" w:rsidRDefault="00A5225D" w:rsidP="0066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2635">
              <w:rPr>
                <w:rFonts w:ascii="Times New Roman" w:hAnsi="Times New Roman" w:cs="Times New Roman"/>
                <w:sz w:val="20"/>
                <w:szCs w:val="20"/>
              </w:rPr>
              <w:t>De ‘clssName’ van de agent</w:t>
            </w:r>
          </w:p>
        </w:tc>
      </w:tr>
      <w:tr w:rsidR="004D2A73" w:rsidRPr="00352635" w:rsidTr="00A5225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4D2A73" w:rsidRPr="00352635" w:rsidRDefault="004D2A73" w:rsidP="004D2A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2635">
              <w:rPr>
                <w:rFonts w:ascii="Times New Roman" w:hAnsi="Times New Roman" w:cs="Times New Roman"/>
                <w:sz w:val="20"/>
                <w:szCs w:val="20"/>
              </w:rPr>
              <w:t>id:agentList[a].id</w:t>
            </w:r>
          </w:p>
        </w:tc>
        <w:tc>
          <w:tcPr>
            <w:tcW w:w="5575" w:type="dxa"/>
          </w:tcPr>
          <w:p w:rsidR="004D2A73" w:rsidRPr="00352635" w:rsidRDefault="00A5225D" w:rsidP="0066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2635">
              <w:rPr>
                <w:rFonts w:ascii="Times New Roman" w:hAnsi="Times New Roman" w:cs="Times New Roman"/>
                <w:sz w:val="20"/>
                <w:szCs w:val="20"/>
              </w:rPr>
              <w:t>De ‘id’ van de agent</w:t>
            </w:r>
          </w:p>
        </w:tc>
      </w:tr>
      <w:tr w:rsidR="004D2A73" w:rsidRPr="00352635" w:rsidTr="00A52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4D2A73" w:rsidRPr="00352635" w:rsidRDefault="004D2A73" w:rsidP="004D2A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2635">
              <w:rPr>
                <w:rFonts w:ascii="Times New Roman" w:hAnsi="Times New Roman" w:cs="Times New Roman"/>
                <w:sz w:val="20"/>
                <w:szCs w:val="20"/>
              </w:rPr>
              <w:t>depth:agentList[a].depth</w:t>
            </w:r>
          </w:p>
        </w:tc>
        <w:tc>
          <w:tcPr>
            <w:tcW w:w="5575" w:type="dxa"/>
          </w:tcPr>
          <w:p w:rsidR="004D2A73" w:rsidRPr="00352635" w:rsidRDefault="00A5225D" w:rsidP="0066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2635">
              <w:rPr>
                <w:rFonts w:ascii="Times New Roman" w:hAnsi="Times New Roman" w:cs="Times New Roman"/>
                <w:sz w:val="20"/>
                <w:szCs w:val="20"/>
              </w:rPr>
              <w:t>De ‘depth’ van de agent</w:t>
            </w:r>
          </w:p>
        </w:tc>
      </w:tr>
      <w:tr w:rsidR="004D2A73" w:rsidRPr="00352635" w:rsidTr="00A5225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4D2A73" w:rsidRPr="00352635" w:rsidRDefault="004D2A73" w:rsidP="004D2A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2635">
              <w:rPr>
                <w:rFonts w:ascii="Times New Roman" w:hAnsi="Times New Roman" w:cs="Times New Roman"/>
                <w:sz w:val="20"/>
                <w:szCs w:val="20"/>
              </w:rPr>
              <w:t>treeSortValue:agentList[a].treeSortValue</w:t>
            </w:r>
          </w:p>
        </w:tc>
        <w:tc>
          <w:tcPr>
            <w:tcW w:w="5575" w:type="dxa"/>
          </w:tcPr>
          <w:p w:rsidR="004D2A73" w:rsidRPr="00352635" w:rsidRDefault="00A5225D" w:rsidP="0066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2635">
              <w:rPr>
                <w:rFonts w:ascii="Times New Roman" w:hAnsi="Times New Roman" w:cs="Times New Roman"/>
                <w:sz w:val="20"/>
                <w:szCs w:val="20"/>
              </w:rPr>
              <w:t>De ‘treeSortValue’ van de agent</w:t>
            </w:r>
          </w:p>
        </w:tc>
      </w:tr>
    </w:tbl>
    <w:p w:rsidR="004D2A73" w:rsidRPr="00352635" w:rsidRDefault="004D2A73" w:rsidP="00666760">
      <w:pPr>
        <w:rPr>
          <w:rFonts w:ascii="Times New Roman" w:hAnsi="Times New Roman" w:cs="Times New Roman"/>
        </w:rPr>
      </w:pPr>
    </w:p>
    <w:p w:rsidR="0006767A" w:rsidRPr="00352635" w:rsidRDefault="0006767A" w:rsidP="00666760">
      <w:pPr>
        <w:rPr>
          <w:rFonts w:ascii="Times New Roman" w:hAnsi="Times New Roman" w:cs="Times New Roman"/>
        </w:rPr>
      </w:pPr>
    </w:p>
    <w:p w:rsidR="00A5225D" w:rsidRPr="00352635" w:rsidRDefault="00373981" w:rsidP="00A5225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XML exporteren</w:t>
      </w:r>
      <w:bookmarkStart w:id="0" w:name="_GoBack"/>
      <w:bookmarkEnd w:id="0"/>
    </w:p>
    <w:p w:rsidR="0006767A" w:rsidRPr="00352635" w:rsidRDefault="00A5225D" w:rsidP="00A5225D">
      <w:pPr>
        <w:rPr>
          <w:rFonts w:ascii="Times New Roman" w:hAnsi="Times New Roman" w:cs="Times New Roman"/>
        </w:rPr>
      </w:pPr>
      <w:r w:rsidRPr="00352635">
        <w:rPr>
          <w:rFonts w:ascii="Times New Roman" w:hAnsi="Times New Roman" w:cs="Times New Roman"/>
        </w:rPr>
        <w:t>Bij het exporteren van de XML bestand hebben we niet alle gegevens nodig van de agent dus zetten we alleen de relevante gevens om naar json objecten.</w:t>
      </w:r>
    </w:p>
    <w:p w:rsidR="00A5225D" w:rsidRPr="00352635" w:rsidRDefault="00A5225D" w:rsidP="00A5225D">
      <w:pPr>
        <w:rPr>
          <w:rFonts w:ascii="Times New Roman" w:hAnsi="Times New Roman" w:cs="Times New Roman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A5225D" w:rsidRPr="00352635" w:rsidTr="00341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75" w:type="dxa"/>
          </w:tcPr>
          <w:p w:rsidR="00A5225D" w:rsidRPr="00352635" w:rsidRDefault="00A5225D" w:rsidP="003411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2635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</w:tc>
        <w:tc>
          <w:tcPr>
            <w:tcW w:w="5575" w:type="dxa"/>
          </w:tcPr>
          <w:p w:rsidR="00A5225D" w:rsidRPr="00352635" w:rsidRDefault="00A5225D" w:rsidP="003411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2635">
              <w:rPr>
                <w:rFonts w:ascii="Times New Roman" w:hAnsi="Times New Roman" w:cs="Times New Roman"/>
                <w:sz w:val="20"/>
                <w:szCs w:val="20"/>
              </w:rPr>
              <w:t>Toelichting</w:t>
            </w:r>
          </w:p>
        </w:tc>
      </w:tr>
      <w:tr w:rsidR="00A5225D" w:rsidRPr="00352635" w:rsidTr="00341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5225D" w:rsidRPr="00352635" w:rsidRDefault="00A5225D" w:rsidP="003411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2635">
              <w:rPr>
                <w:rFonts w:ascii="Times New Roman" w:hAnsi="Times New Roman" w:cs="Times New Roman"/>
                <w:sz w:val="20"/>
                <w:szCs w:val="20"/>
              </w:rPr>
              <w:t>childBlocks:agentList[a].childBlocks</w:t>
            </w:r>
          </w:p>
        </w:tc>
        <w:tc>
          <w:tcPr>
            <w:tcW w:w="5575" w:type="dxa"/>
          </w:tcPr>
          <w:p w:rsidR="00A5225D" w:rsidRPr="00352635" w:rsidRDefault="00A5225D" w:rsidP="00341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2635">
              <w:rPr>
                <w:rFonts w:ascii="Times New Roman" w:hAnsi="Times New Roman" w:cs="Times New Roman"/>
                <w:sz w:val="20"/>
                <w:szCs w:val="20"/>
              </w:rPr>
              <w:t>De kinderen van de agent</w:t>
            </w:r>
          </w:p>
        </w:tc>
      </w:tr>
      <w:tr w:rsidR="00A5225D" w:rsidRPr="00352635" w:rsidTr="0034119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5225D" w:rsidRPr="00352635" w:rsidRDefault="00A5225D" w:rsidP="003411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2635">
              <w:rPr>
                <w:rFonts w:ascii="Times New Roman" w:hAnsi="Times New Roman" w:cs="Times New Roman"/>
                <w:sz w:val="20"/>
                <w:szCs w:val="20"/>
              </w:rPr>
              <w:t>kind:agentList[a].kind</w:t>
            </w:r>
          </w:p>
        </w:tc>
        <w:tc>
          <w:tcPr>
            <w:tcW w:w="5575" w:type="dxa"/>
          </w:tcPr>
          <w:p w:rsidR="00A5225D" w:rsidRPr="00352635" w:rsidRDefault="00A5225D" w:rsidP="00341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2635">
              <w:rPr>
                <w:rFonts w:ascii="Times New Roman" w:hAnsi="Times New Roman" w:cs="Times New Roman"/>
                <w:sz w:val="20"/>
                <w:szCs w:val="20"/>
              </w:rPr>
              <w:t>De ‘kind’ van de agent</w:t>
            </w:r>
          </w:p>
        </w:tc>
      </w:tr>
      <w:tr w:rsidR="00A5225D" w:rsidRPr="00352635" w:rsidTr="00341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5225D" w:rsidRPr="00352635" w:rsidRDefault="00A5225D" w:rsidP="003411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2635">
              <w:rPr>
                <w:rFonts w:ascii="Times New Roman" w:hAnsi="Times New Roman" w:cs="Times New Roman"/>
                <w:sz w:val="20"/>
                <w:szCs w:val="20"/>
              </w:rPr>
              <w:t>name:agentList[a].name</w:t>
            </w:r>
            <w:r w:rsidRPr="00352635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5575" w:type="dxa"/>
          </w:tcPr>
          <w:p w:rsidR="00A5225D" w:rsidRPr="00352635" w:rsidRDefault="00A5225D" w:rsidP="00341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2635">
              <w:rPr>
                <w:rFonts w:ascii="Times New Roman" w:hAnsi="Times New Roman" w:cs="Times New Roman"/>
                <w:sz w:val="20"/>
                <w:szCs w:val="20"/>
              </w:rPr>
              <w:t>De ‘name’ van de agent</w:t>
            </w:r>
          </w:p>
        </w:tc>
      </w:tr>
      <w:tr w:rsidR="00A5225D" w:rsidRPr="00352635" w:rsidTr="0034119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5225D" w:rsidRPr="00352635" w:rsidRDefault="00A5225D" w:rsidP="003411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2635">
              <w:rPr>
                <w:rFonts w:ascii="Times New Roman" w:hAnsi="Times New Roman" w:cs="Times New Roman"/>
                <w:sz w:val="20"/>
                <w:szCs w:val="20"/>
              </w:rPr>
              <w:t>clssName:agentList[a].clssName</w:t>
            </w:r>
          </w:p>
        </w:tc>
        <w:tc>
          <w:tcPr>
            <w:tcW w:w="5575" w:type="dxa"/>
          </w:tcPr>
          <w:p w:rsidR="00A5225D" w:rsidRPr="00352635" w:rsidRDefault="00A5225D" w:rsidP="00341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2635">
              <w:rPr>
                <w:rFonts w:ascii="Times New Roman" w:hAnsi="Times New Roman" w:cs="Times New Roman"/>
                <w:sz w:val="20"/>
                <w:szCs w:val="20"/>
              </w:rPr>
              <w:t>De ‘clssName’ van de agent</w:t>
            </w:r>
          </w:p>
        </w:tc>
      </w:tr>
      <w:tr w:rsidR="00A5225D" w:rsidRPr="00352635" w:rsidTr="00341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5225D" w:rsidRPr="00352635" w:rsidRDefault="00A5225D" w:rsidP="003411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2635">
              <w:rPr>
                <w:rFonts w:ascii="Times New Roman" w:hAnsi="Times New Roman" w:cs="Times New Roman"/>
                <w:sz w:val="20"/>
                <w:szCs w:val="20"/>
              </w:rPr>
              <w:t>id:agentList[a].id</w:t>
            </w:r>
          </w:p>
        </w:tc>
        <w:tc>
          <w:tcPr>
            <w:tcW w:w="5575" w:type="dxa"/>
          </w:tcPr>
          <w:p w:rsidR="00A5225D" w:rsidRPr="00352635" w:rsidRDefault="00A5225D" w:rsidP="00341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2635">
              <w:rPr>
                <w:rFonts w:ascii="Times New Roman" w:hAnsi="Times New Roman" w:cs="Times New Roman"/>
                <w:sz w:val="20"/>
                <w:szCs w:val="20"/>
              </w:rPr>
              <w:t>De ‘id’ van de agent</w:t>
            </w:r>
          </w:p>
        </w:tc>
      </w:tr>
    </w:tbl>
    <w:p w:rsidR="00A5225D" w:rsidRPr="00352635" w:rsidRDefault="00A5225D" w:rsidP="00A5225D">
      <w:pPr>
        <w:rPr>
          <w:rFonts w:ascii="Times New Roman" w:hAnsi="Times New Roman" w:cs="Times New Roman"/>
          <w:sz w:val="20"/>
        </w:rPr>
      </w:pPr>
    </w:p>
    <w:sectPr w:rsidR="00A5225D" w:rsidRPr="00352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760"/>
    <w:rsid w:val="0006767A"/>
    <w:rsid w:val="001314E6"/>
    <w:rsid w:val="00352635"/>
    <w:rsid w:val="00373981"/>
    <w:rsid w:val="004D2A73"/>
    <w:rsid w:val="00666760"/>
    <w:rsid w:val="00A016CF"/>
    <w:rsid w:val="00A5225D"/>
    <w:rsid w:val="00EC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08284-50B8-4CD9-A22C-B2893B27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25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D2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A522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teal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(blank)]].dotx</Template>
  <TotalTime>62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Sarfaraaz</dc:creator>
  <cp:keywords/>
  <dc:description/>
  <cp:lastModifiedBy>Garteal</cp:lastModifiedBy>
  <cp:revision>4</cp:revision>
  <dcterms:created xsi:type="dcterms:W3CDTF">2014-06-10T13:18:00Z</dcterms:created>
  <dcterms:modified xsi:type="dcterms:W3CDTF">2014-06-11T10:26:00Z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